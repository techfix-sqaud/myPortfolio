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1C2D02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CD41FA3" w14:textId="55A2C829" w:rsidR="00692703" w:rsidRPr="00CF1A49" w:rsidRDefault="00D87B99" w:rsidP="00913946">
            <w:pPr>
              <w:pStyle w:val="Title"/>
            </w:pPr>
            <w:r>
              <w:t>JAD Al-baytam</w:t>
            </w:r>
          </w:p>
          <w:p w14:paraId="40CE621E" w14:textId="6DE1D206" w:rsidR="00692703" w:rsidRPr="00E20CD2" w:rsidRDefault="00692703" w:rsidP="00913946">
            <w:pPr>
              <w:pStyle w:val="ContactInfo"/>
              <w:contextualSpacing w:val="0"/>
              <w:rPr>
                <w:sz w:val="15"/>
                <w:szCs w:val="15"/>
              </w:rPr>
            </w:pPr>
            <w:r w:rsidRPr="00E20CD2">
              <w:rPr>
                <w:sz w:val="15"/>
                <w:szCs w:val="15"/>
              </w:rPr>
              <w:t xml:space="preserve"> </w:t>
            </w:r>
            <w:r w:rsidR="00E20CD2" w:rsidRPr="00E20CD2">
              <w:rPr>
                <w:sz w:val="15"/>
                <w:szCs w:val="15"/>
              </w:rPr>
              <w:t>Phone: 919-888-9065</w:t>
            </w:r>
          </w:p>
          <w:p w14:paraId="4CB566B8" w14:textId="77777777" w:rsidR="00E20CD2" w:rsidRPr="00E20CD2" w:rsidRDefault="00986D95" w:rsidP="00E20CD2">
            <w:pPr>
              <w:pStyle w:val="Heading4"/>
              <w:spacing w:before="0"/>
              <w:jc w:val="both"/>
              <w:outlineLvl w:val="3"/>
              <w:rPr>
                <w:sz w:val="15"/>
                <w:szCs w:val="15"/>
              </w:rPr>
            </w:pPr>
            <w:sdt>
              <w:sdtPr>
                <w:rPr>
                  <w:sz w:val="15"/>
                  <w:szCs w:val="15"/>
                </w:rPr>
                <w:alias w:val="Enter email:"/>
                <w:tag w:val="Enter email:"/>
                <w:id w:val="1154873695"/>
                <w:placeholder>
                  <w:docPart w:val="F96CD5960CB9CF45895A36DF2DCA2EF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E20CD2">
                  <w:rPr>
                    <w:sz w:val="15"/>
                    <w:szCs w:val="15"/>
                  </w:rPr>
                  <w:t>Email</w:t>
                </w:r>
              </w:sdtContent>
            </w:sdt>
            <w:r w:rsidR="00E20CD2" w:rsidRPr="00E20CD2">
              <w:rPr>
                <w:sz w:val="15"/>
                <w:szCs w:val="15"/>
              </w:rPr>
              <w:t>: j.baytam95@gmail.com</w:t>
            </w:r>
            <w:r w:rsidR="00692703" w:rsidRPr="00E20CD2">
              <w:rPr>
                <w:sz w:val="15"/>
                <w:szCs w:val="15"/>
              </w:rPr>
              <w:t xml:space="preserve"> </w:t>
            </w:r>
            <w:sdt>
              <w:sdtPr>
                <w:rPr>
                  <w:sz w:val="15"/>
                  <w:szCs w:val="15"/>
                </w:rPr>
                <w:alias w:val="Divider dot:"/>
                <w:tag w:val="Divider dot:"/>
                <w:id w:val="2000459528"/>
                <w:placeholder>
                  <w:docPart w:val="D4EA1FEDF01E7F40B88CD8E7339D1A1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E20CD2">
                  <w:rPr>
                    <w:sz w:val="15"/>
                    <w:szCs w:val="15"/>
                  </w:rPr>
                  <w:t>·</w:t>
                </w:r>
              </w:sdtContent>
            </w:sdt>
            <w:r w:rsidR="00692703" w:rsidRPr="00E20CD2">
              <w:rPr>
                <w:sz w:val="15"/>
                <w:szCs w:val="15"/>
              </w:rPr>
              <w:t xml:space="preserve"> </w:t>
            </w:r>
            <w:r w:rsidR="00E20CD2" w:rsidRPr="00E20CD2">
              <w:rPr>
                <w:sz w:val="15"/>
                <w:szCs w:val="15"/>
              </w:rPr>
              <w:t xml:space="preserve">LinkedIn: </w:t>
            </w:r>
            <w:hyperlink r:id="rId8" w:history="1">
              <w:r w:rsidR="00E20CD2" w:rsidRPr="00E20CD2">
                <w:rPr>
                  <w:rStyle w:val="Hyperlink"/>
                  <w:sz w:val="15"/>
                  <w:szCs w:val="15"/>
                </w:rPr>
                <w:t>https://www.linkedin.com/in/jad-s-a-b63627182/</w:t>
              </w:r>
            </w:hyperlink>
            <w:r w:rsidR="00E20CD2" w:rsidRPr="00E20CD2">
              <w:rPr>
                <w:sz w:val="15"/>
                <w:szCs w:val="15"/>
              </w:rPr>
              <w:t xml:space="preserve"> GitHub: https://github.com/Jad-Ahmad</w:t>
            </w:r>
          </w:p>
          <w:p w14:paraId="4896F1B0" w14:textId="66328F83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23416E" w14:paraId="6E5E3E73" w14:textId="77777777" w:rsidTr="00692703">
        <w:tc>
          <w:tcPr>
            <w:tcW w:w="9360" w:type="dxa"/>
            <w:tcMar>
              <w:top w:w="432" w:type="dxa"/>
            </w:tcMar>
          </w:tcPr>
          <w:p w14:paraId="09B7E1CD" w14:textId="321D489F" w:rsidR="001755A8" w:rsidRPr="0023416E" w:rsidRDefault="00E20CD2" w:rsidP="00E20CD2">
            <w:pPr>
              <w:pStyle w:val="NormalWeb"/>
              <w:jc w:val="both"/>
              <w:rPr>
                <w:rFonts w:ascii="Calibri" w:hAnsi="Calibri" w:cs="Calibri"/>
                <w:color w:val="1E2328"/>
                <w:sz w:val="20"/>
                <w:szCs w:val="20"/>
              </w:rPr>
            </w:pPr>
            <w:r w:rsidRPr="0023416E">
              <w:rPr>
                <w:rFonts w:ascii="Calibri" w:hAnsi="Calibri" w:cs="Calibri"/>
                <w:color w:val="1E2328"/>
                <w:sz w:val="20"/>
                <w:szCs w:val="20"/>
              </w:rPr>
              <w:t xml:space="preserve">Seeking a challenging career in information technology to utilize my education and skills. I am a motivated and hard-working individual who will do what it takes to achieve success for my employer and myself. </w:t>
            </w:r>
          </w:p>
        </w:tc>
      </w:tr>
    </w:tbl>
    <w:p w14:paraId="308EBED5" w14:textId="77777777" w:rsidR="004E01EB" w:rsidRPr="00CF1A49" w:rsidRDefault="00986D9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CE2276FE05649488F9BC3B2C29E30A5"/>
          </w:placeholder>
          <w:temporary/>
          <w:showingPlcHdr/>
          <w15:appearance w15:val="hidden"/>
        </w:sdtPr>
        <w:sdtEndPr/>
        <w:sdtContent>
          <w:r w:rsidR="004E01EB" w:rsidRPr="0031684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6B5A452" w14:textId="77777777" w:rsidTr="00D66A52">
        <w:tc>
          <w:tcPr>
            <w:tcW w:w="9355" w:type="dxa"/>
          </w:tcPr>
          <w:p w14:paraId="6F3BD15C" w14:textId="5F7F10B2" w:rsidR="001D0BF1" w:rsidRPr="00CF1A49" w:rsidRDefault="001C551E" w:rsidP="001D0BF1">
            <w:pPr>
              <w:pStyle w:val="Heading3"/>
              <w:contextualSpacing w:val="0"/>
              <w:outlineLvl w:val="2"/>
            </w:pPr>
            <w:r>
              <w:t>02/2022</w:t>
            </w:r>
            <w:r w:rsidR="001D0BF1" w:rsidRPr="00CF1A49">
              <w:t xml:space="preserve"> – </w:t>
            </w:r>
            <w:r>
              <w:t>present</w:t>
            </w:r>
          </w:p>
          <w:p w14:paraId="64DBAA69" w14:textId="450CB347" w:rsidR="001D0BF1" w:rsidRPr="00892B59" w:rsidRDefault="001C551E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92B59">
              <w:rPr>
                <w:sz w:val="22"/>
                <w:szCs w:val="22"/>
              </w:rPr>
              <w:t>software engineer</w:t>
            </w:r>
            <w:r w:rsidR="001D0BF1" w:rsidRPr="00892B59">
              <w:rPr>
                <w:sz w:val="22"/>
                <w:szCs w:val="22"/>
              </w:rPr>
              <w:t xml:space="preserve">, </w:t>
            </w:r>
            <w:r w:rsidRPr="00892B59">
              <w:rPr>
                <w:rStyle w:val="SubtleReference"/>
                <w:sz w:val="22"/>
                <w:szCs w:val="22"/>
              </w:rPr>
              <w:t xml:space="preserve">ABA </w:t>
            </w:r>
          </w:p>
          <w:p w14:paraId="75056542" w14:textId="7454616C" w:rsidR="001E3120" w:rsidRPr="00DC6E2E" w:rsidRDefault="00523F4E" w:rsidP="00E2051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C6E2E">
              <w:rPr>
                <w:sz w:val="20"/>
                <w:szCs w:val="20"/>
              </w:rPr>
              <w:t>Work with React, React Native to develop UI for the system to make easier for doctors</w:t>
            </w:r>
            <w:r w:rsidR="0063523D">
              <w:rPr>
                <w:sz w:val="20"/>
                <w:szCs w:val="20"/>
              </w:rPr>
              <w:t>.</w:t>
            </w:r>
          </w:p>
          <w:p w14:paraId="20101F94" w14:textId="2169D671" w:rsidR="00523F4E" w:rsidRPr="00DC6E2E" w:rsidRDefault="00622635" w:rsidP="00E2051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C6E2E">
              <w:rPr>
                <w:sz w:val="20"/>
                <w:szCs w:val="20"/>
              </w:rPr>
              <w:t xml:space="preserve">Use CRM with </w:t>
            </w:r>
            <w:r w:rsidR="00DC6E2E" w:rsidRPr="00DC6E2E">
              <w:rPr>
                <w:sz w:val="20"/>
                <w:szCs w:val="20"/>
              </w:rPr>
              <w:t>C</w:t>
            </w:r>
            <w:r w:rsidRPr="00DC6E2E">
              <w:rPr>
                <w:sz w:val="20"/>
                <w:szCs w:val="20"/>
              </w:rPr>
              <w:t xml:space="preserve"># and plugins to control </w:t>
            </w:r>
            <w:r w:rsidR="00D952F2" w:rsidRPr="00DC6E2E">
              <w:rPr>
                <w:sz w:val="20"/>
                <w:szCs w:val="20"/>
              </w:rPr>
              <w:t>doctors and system</w:t>
            </w:r>
            <w:r w:rsidR="0063523D">
              <w:rPr>
                <w:sz w:val="20"/>
                <w:szCs w:val="20"/>
              </w:rPr>
              <w:t>.</w:t>
            </w:r>
          </w:p>
          <w:p w14:paraId="5A255EE0" w14:textId="1F30A366" w:rsidR="00D952F2" w:rsidRPr="00CF1A49" w:rsidRDefault="00A41E41" w:rsidP="00E20514">
            <w:pPr>
              <w:pStyle w:val="ListParagraph"/>
              <w:numPr>
                <w:ilvl w:val="0"/>
                <w:numId w:val="14"/>
              </w:numPr>
            </w:pPr>
            <w:r w:rsidRPr="00DC6E2E">
              <w:rPr>
                <w:sz w:val="20"/>
                <w:szCs w:val="20"/>
              </w:rPr>
              <w:t xml:space="preserve">Push code to azure pipeline </w:t>
            </w:r>
            <w:r w:rsidR="00DC6E2E" w:rsidRPr="00DC6E2E">
              <w:rPr>
                <w:sz w:val="20"/>
                <w:szCs w:val="20"/>
              </w:rPr>
              <w:t>after confirmed it with the Quality Assurance and Business Analyst.</w:t>
            </w:r>
          </w:p>
        </w:tc>
      </w:tr>
      <w:tr w:rsidR="00F61DF9" w:rsidRPr="00CF1A49" w14:paraId="0C9384B3" w14:textId="77777777" w:rsidTr="00F61DF9">
        <w:tc>
          <w:tcPr>
            <w:tcW w:w="9355" w:type="dxa"/>
            <w:tcMar>
              <w:top w:w="216" w:type="dxa"/>
            </w:tcMar>
          </w:tcPr>
          <w:p w14:paraId="616DBBAC" w14:textId="72F44A55" w:rsidR="00F61DF9" w:rsidRPr="00CF1A49" w:rsidRDefault="00845ACD" w:rsidP="00F61DF9">
            <w:pPr>
              <w:pStyle w:val="Heading3"/>
              <w:contextualSpacing w:val="0"/>
              <w:outlineLvl w:val="2"/>
            </w:pPr>
            <w:r>
              <w:t>10/2020</w:t>
            </w:r>
            <w:r w:rsidR="00F61DF9" w:rsidRPr="00CF1A49">
              <w:t xml:space="preserve"> – </w:t>
            </w:r>
            <w:r>
              <w:t>01/2022</w:t>
            </w:r>
          </w:p>
          <w:p w14:paraId="49C5A62D" w14:textId="6614F5E9" w:rsidR="00F61DF9" w:rsidRPr="00892B59" w:rsidRDefault="00445610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92B59">
              <w:rPr>
                <w:sz w:val="22"/>
                <w:szCs w:val="22"/>
              </w:rPr>
              <w:t>Computer technicion</w:t>
            </w:r>
            <w:r w:rsidR="00F61DF9" w:rsidRPr="00892B59">
              <w:rPr>
                <w:sz w:val="22"/>
                <w:szCs w:val="22"/>
              </w:rPr>
              <w:t xml:space="preserve">, </w:t>
            </w:r>
            <w:r w:rsidRPr="00892B59">
              <w:rPr>
                <w:rStyle w:val="SubtleReference"/>
                <w:sz w:val="22"/>
                <w:szCs w:val="22"/>
              </w:rPr>
              <w:t>Computers tek</w:t>
            </w:r>
          </w:p>
          <w:p w14:paraId="4E00A766" w14:textId="671A9DC0" w:rsidR="00F61DF9" w:rsidRDefault="00EA032B" w:rsidP="00EA032B">
            <w:pPr>
              <w:pStyle w:val="ListParagraph"/>
              <w:numPr>
                <w:ilvl w:val="0"/>
                <w:numId w:val="15"/>
              </w:numPr>
            </w:pPr>
            <w:r>
              <w:t>Phone and Computer Repair, work on both software and hardware</w:t>
            </w:r>
            <w:r w:rsidR="0063523D">
              <w:t>.</w:t>
            </w:r>
          </w:p>
          <w:p w14:paraId="695F0946" w14:textId="67425124" w:rsidR="00EA032B" w:rsidRDefault="0063523D" w:rsidP="00EA032B">
            <w:pPr>
              <w:pStyle w:val="ListParagraph"/>
              <w:numPr>
                <w:ilvl w:val="0"/>
                <w:numId w:val="15"/>
              </w:numPr>
            </w:pPr>
            <w:r>
              <w:t>Sales and Customer service, troubleshooting contact client explain the issue.</w:t>
            </w:r>
          </w:p>
          <w:p w14:paraId="380F993D" w14:textId="2B3CF487" w:rsidR="00345CF8" w:rsidRDefault="00345CF8" w:rsidP="00EA032B">
            <w:pPr>
              <w:pStyle w:val="ListParagraph"/>
              <w:numPr>
                <w:ilvl w:val="0"/>
                <w:numId w:val="15"/>
              </w:numPr>
            </w:pPr>
            <w:r>
              <w:t xml:space="preserve">Freelance web developer handle azure storge </w:t>
            </w:r>
            <w:r w:rsidR="00316846">
              <w:t>E-Commerce websites.</w:t>
            </w:r>
          </w:p>
          <w:p w14:paraId="17C4CDBA" w14:textId="77777777" w:rsidR="009C632F" w:rsidRDefault="009C632F" w:rsidP="009C632F">
            <w:pPr>
              <w:pStyle w:val="Heading3"/>
              <w:contextualSpacing w:val="0"/>
              <w:outlineLvl w:val="2"/>
            </w:pPr>
          </w:p>
          <w:p w14:paraId="33A7D312" w14:textId="42C7AF15" w:rsidR="009C632F" w:rsidRPr="00CF1A49" w:rsidRDefault="00445610" w:rsidP="009C632F">
            <w:pPr>
              <w:pStyle w:val="Heading3"/>
              <w:contextualSpacing w:val="0"/>
              <w:outlineLvl w:val="2"/>
            </w:pPr>
            <w:r>
              <w:t>01</w:t>
            </w:r>
            <w:r w:rsidR="009C632F" w:rsidRPr="00CF1A49">
              <w:t xml:space="preserve"> </w:t>
            </w:r>
            <w:r>
              <w:t xml:space="preserve">/2020 </w:t>
            </w:r>
            <w:r w:rsidR="009C632F" w:rsidRPr="00CF1A49">
              <w:t xml:space="preserve">– </w:t>
            </w:r>
            <w:r>
              <w:t>01/2021</w:t>
            </w:r>
          </w:p>
          <w:p w14:paraId="48591F99" w14:textId="06DDD60A" w:rsidR="009C632F" w:rsidRPr="00892B59" w:rsidRDefault="00445610" w:rsidP="009C632F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92B59">
              <w:rPr>
                <w:sz w:val="22"/>
                <w:szCs w:val="22"/>
              </w:rPr>
              <w:t>software enginer</w:t>
            </w:r>
            <w:r w:rsidR="009C632F" w:rsidRPr="00892B59">
              <w:rPr>
                <w:sz w:val="22"/>
                <w:szCs w:val="22"/>
              </w:rPr>
              <w:t xml:space="preserve">, </w:t>
            </w:r>
            <w:r w:rsidRPr="00892B59">
              <w:rPr>
                <w:rStyle w:val="SubtleReference"/>
                <w:sz w:val="22"/>
                <w:szCs w:val="22"/>
              </w:rPr>
              <w:t>summit works technology</w:t>
            </w:r>
          </w:p>
          <w:p w14:paraId="6E829666" w14:textId="289C7E1A" w:rsidR="009C632F" w:rsidRDefault="00324E6A" w:rsidP="00324E6A">
            <w:pPr>
              <w:pStyle w:val="ListParagraph"/>
              <w:numPr>
                <w:ilvl w:val="0"/>
                <w:numId w:val="16"/>
              </w:numPr>
            </w:pPr>
            <w:r>
              <w:t xml:space="preserve">Work on multiple projects, start with MVC, then Angular </w:t>
            </w:r>
            <w:r w:rsidR="00BD4043">
              <w:t>for the UI and C#</w:t>
            </w:r>
            <w:r w:rsidR="00526ED9">
              <w:t xml:space="preserve"> for the backend.</w:t>
            </w:r>
          </w:p>
          <w:p w14:paraId="56E85BAB" w14:textId="2DE5ADC8" w:rsidR="00526ED9" w:rsidRDefault="00526ED9" w:rsidP="00324E6A">
            <w:pPr>
              <w:pStyle w:val="ListParagraph"/>
              <w:numPr>
                <w:ilvl w:val="0"/>
                <w:numId w:val="16"/>
              </w:numPr>
            </w:pPr>
            <w:r>
              <w:t xml:space="preserve">Use SSMS to develop </w:t>
            </w:r>
            <w:r w:rsidR="0000541A">
              <w:t>database, GitHub,</w:t>
            </w:r>
            <w:r w:rsidR="00D84C66">
              <w:t xml:space="preserve"> Azure, </w:t>
            </w:r>
            <w:r w:rsidR="0000541A">
              <w:t xml:space="preserve"> </w:t>
            </w:r>
          </w:p>
          <w:p w14:paraId="318D858A" w14:textId="77777777" w:rsidR="009C632F" w:rsidRDefault="009C632F" w:rsidP="00F61DF9"/>
          <w:p w14:paraId="20972434" w14:textId="5B7F45A3" w:rsidR="009C632F" w:rsidRPr="00CF1A49" w:rsidRDefault="001638F2" w:rsidP="009C632F">
            <w:pPr>
              <w:pStyle w:val="Heading3"/>
              <w:contextualSpacing w:val="0"/>
              <w:outlineLvl w:val="2"/>
            </w:pPr>
            <w:r>
              <w:t>08/2018</w:t>
            </w:r>
            <w:r w:rsidR="009C632F" w:rsidRPr="00CF1A49">
              <w:t xml:space="preserve"> – </w:t>
            </w:r>
            <w:r>
              <w:t>09/2029</w:t>
            </w:r>
          </w:p>
          <w:p w14:paraId="6154A10D" w14:textId="5CB89A07" w:rsidR="009C632F" w:rsidRPr="00892B59" w:rsidRDefault="001638F2" w:rsidP="009C632F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92B59">
              <w:rPr>
                <w:sz w:val="22"/>
                <w:szCs w:val="22"/>
              </w:rPr>
              <w:t>It department intern</w:t>
            </w:r>
            <w:r w:rsidR="009C632F" w:rsidRPr="00892B59">
              <w:rPr>
                <w:sz w:val="22"/>
                <w:szCs w:val="22"/>
              </w:rPr>
              <w:t xml:space="preserve">, </w:t>
            </w:r>
            <w:r w:rsidRPr="00892B59">
              <w:rPr>
                <w:rStyle w:val="SubtleReference"/>
                <w:sz w:val="22"/>
                <w:szCs w:val="22"/>
              </w:rPr>
              <w:t>Al-baba sweets</w:t>
            </w:r>
          </w:p>
          <w:p w14:paraId="3E84ED61" w14:textId="1F1A9964" w:rsidR="009C632F" w:rsidRDefault="0023416E" w:rsidP="0023416E">
            <w:pPr>
              <w:pStyle w:val="ListParagraph"/>
              <w:numPr>
                <w:ilvl w:val="0"/>
                <w:numId w:val="17"/>
              </w:numPr>
            </w:pPr>
            <w:r>
              <w:t xml:space="preserve">Handle </w:t>
            </w:r>
            <w:r w:rsidR="00AB78C8">
              <w:t xml:space="preserve">Company system for each department control POS, Equipment installation. </w:t>
            </w:r>
          </w:p>
        </w:tc>
      </w:tr>
    </w:tbl>
    <w:sdt>
      <w:sdtPr>
        <w:alias w:val="Education:"/>
        <w:tag w:val="Education:"/>
        <w:id w:val="-1908763273"/>
        <w:placeholder>
          <w:docPart w:val="032572885C9F314A9EA50FB12EB25360"/>
        </w:placeholder>
        <w:temporary/>
        <w:showingPlcHdr/>
        <w15:appearance w15:val="hidden"/>
      </w:sdtPr>
      <w:sdtEndPr/>
      <w:sdtContent>
        <w:p w14:paraId="12566E11" w14:textId="77777777" w:rsidR="00DA59AA" w:rsidRPr="00CF1A49" w:rsidRDefault="00DA59AA" w:rsidP="0097790C">
          <w:pPr>
            <w:pStyle w:val="Heading1"/>
          </w:pPr>
          <w:r w:rsidRPr="0031684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54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491"/>
      </w:tblGrid>
      <w:tr w:rsidR="001D0BF1" w:rsidRPr="00C6398B" w14:paraId="408C91E9" w14:textId="77777777" w:rsidTr="00892B59">
        <w:trPr>
          <w:trHeight w:val="635"/>
        </w:trPr>
        <w:tc>
          <w:tcPr>
            <w:tcW w:w="8492" w:type="dxa"/>
          </w:tcPr>
          <w:p w14:paraId="18C94E02" w14:textId="44A8D4ED" w:rsidR="001D0BF1" w:rsidRPr="00C6398B" w:rsidRDefault="001D0BF1" w:rsidP="001D0BF1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C6398B">
              <w:rPr>
                <w:sz w:val="20"/>
                <w:szCs w:val="20"/>
              </w:rPr>
              <w:t xml:space="preserve"> </w:t>
            </w:r>
            <w:r w:rsidR="00C90FE2" w:rsidRPr="00C6398B">
              <w:rPr>
                <w:sz w:val="20"/>
                <w:szCs w:val="20"/>
              </w:rPr>
              <w:t>present</w:t>
            </w:r>
          </w:p>
          <w:p w14:paraId="7DC24F4E" w14:textId="33ACB044" w:rsidR="001D0BF1" w:rsidRPr="00C6398B" w:rsidRDefault="00C90FE2" w:rsidP="001D0BF1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C6398B">
              <w:rPr>
                <w:sz w:val="20"/>
                <w:szCs w:val="20"/>
              </w:rPr>
              <w:t>As In Data science</w:t>
            </w:r>
            <w:r w:rsidR="001D0BF1" w:rsidRPr="00C6398B">
              <w:rPr>
                <w:sz w:val="20"/>
                <w:szCs w:val="20"/>
              </w:rPr>
              <w:t xml:space="preserve">, </w:t>
            </w:r>
            <w:r w:rsidRPr="00C6398B">
              <w:rPr>
                <w:rStyle w:val="SubtleReference"/>
                <w:sz w:val="20"/>
                <w:szCs w:val="20"/>
              </w:rPr>
              <w:t>wake tech</w:t>
            </w:r>
          </w:p>
          <w:p w14:paraId="22696676" w14:textId="25F8786A" w:rsidR="007538DC" w:rsidRPr="00C6398B" w:rsidRDefault="007538DC" w:rsidP="007538DC">
            <w:pPr>
              <w:contextualSpacing w:val="0"/>
              <w:rPr>
                <w:sz w:val="20"/>
                <w:szCs w:val="20"/>
              </w:rPr>
            </w:pPr>
          </w:p>
        </w:tc>
      </w:tr>
      <w:tr w:rsidR="00F61DF9" w:rsidRPr="00C6398B" w14:paraId="64AB33B8" w14:textId="77777777" w:rsidTr="00892B59">
        <w:trPr>
          <w:trHeight w:val="669"/>
        </w:trPr>
        <w:tc>
          <w:tcPr>
            <w:tcW w:w="8492" w:type="dxa"/>
            <w:tcMar>
              <w:top w:w="216" w:type="dxa"/>
            </w:tcMar>
          </w:tcPr>
          <w:p w14:paraId="6BC677B3" w14:textId="6DB571A7" w:rsidR="00F61DF9" w:rsidRPr="00C6398B" w:rsidRDefault="00E20CD2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C6398B">
              <w:rPr>
                <w:sz w:val="20"/>
                <w:szCs w:val="20"/>
              </w:rPr>
              <w:t>01</w:t>
            </w:r>
            <w:r w:rsidR="00C90FE2" w:rsidRPr="00C6398B">
              <w:rPr>
                <w:sz w:val="20"/>
                <w:szCs w:val="20"/>
              </w:rPr>
              <w:t>/2019</w:t>
            </w:r>
          </w:p>
          <w:p w14:paraId="37EB08FC" w14:textId="0A5BC7BD" w:rsidR="00F61DF9" w:rsidRPr="00C6398B" w:rsidRDefault="00E20CD2" w:rsidP="00F61DF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C6398B">
              <w:rPr>
                <w:sz w:val="20"/>
                <w:szCs w:val="20"/>
              </w:rPr>
              <w:t>BS in Computer Sceince</w:t>
            </w:r>
            <w:r w:rsidR="00F61DF9" w:rsidRPr="00C6398B">
              <w:rPr>
                <w:sz w:val="20"/>
                <w:szCs w:val="20"/>
              </w:rPr>
              <w:t xml:space="preserve">, </w:t>
            </w:r>
            <w:r w:rsidRPr="00C6398B">
              <w:rPr>
                <w:rStyle w:val="SubtleReference"/>
                <w:sz w:val="20"/>
                <w:szCs w:val="20"/>
              </w:rPr>
              <w:t>AUL (Arts, Sceince &amp; Technology University in Lebanon)</w:t>
            </w:r>
          </w:p>
          <w:p w14:paraId="4EC4883C" w14:textId="37A89914" w:rsidR="00F61DF9" w:rsidRPr="00C6398B" w:rsidRDefault="00F61DF9" w:rsidP="00F61DF9">
            <w:pPr>
              <w:rPr>
                <w:sz w:val="20"/>
                <w:szCs w:val="20"/>
              </w:rPr>
            </w:pPr>
          </w:p>
        </w:tc>
      </w:tr>
    </w:tbl>
    <w:sdt>
      <w:sdtPr>
        <w:alias w:val="Skills:"/>
        <w:tag w:val="Skills:"/>
        <w:id w:val="-1392877668"/>
        <w:placeholder>
          <w:docPart w:val="27B75B45128FC74F99EDE167454FE9E5"/>
        </w:placeholder>
        <w:temporary/>
        <w:showingPlcHdr/>
        <w15:appearance w15:val="hidden"/>
      </w:sdtPr>
      <w:sdtEndPr/>
      <w:sdtContent>
        <w:p w14:paraId="16EC1674" w14:textId="77777777" w:rsidR="00486277" w:rsidRPr="00CF1A49" w:rsidRDefault="00486277" w:rsidP="00486277">
          <w:pPr>
            <w:pStyle w:val="Heading1"/>
          </w:pPr>
          <w:r w:rsidRPr="00316846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316846" w14:paraId="45AF9C48" w14:textId="77777777" w:rsidTr="00CF1A49">
        <w:tc>
          <w:tcPr>
            <w:tcW w:w="4675" w:type="dxa"/>
          </w:tcPr>
          <w:p w14:paraId="7A26163C" w14:textId="4BEF838B" w:rsidR="001E3120" w:rsidRPr="00316846" w:rsidRDefault="00013F14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316846">
              <w:rPr>
                <w:sz w:val="20"/>
                <w:szCs w:val="20"/>
              </w:rPr>
              <w:t>C#, Java, Nodejs, Expressjs, HTML, CSS, JavaScript, TypeScript</w:t>
            </w:r>
          </w:p>
          <w:p w14:paraId="2230018C" w14:textId="2DA79C70" w:rsidR="001F4E6D" w:rsidRPr="00316846" w:rsidRDefault="00F5557C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316846">
              <w:rPr>
                <w:sz w:val="20"/>
                <w:szCs w:val="20"/>
              </w:rPr>
              <w:t xml:space="preserve">Database, PostgreSQL, </w:t>
            </w:r>
            <w:r w:rsidR="008E1A31" w:rsidRPr="00316846">
              <w:rPr>
                <w:sz w:val="20"/>
                <w:szCs w:val="20"/>
              </w:rPr>
              <w:t xml:space="preserve">SSMS, Azure, Azure Pipeline, GitHub, </w:t>
            </w:r>
            <w:r w:rsidR="005B6C71" w:rsidRPr="00316846">
              <w:rPr>
                <w:sz w:val="20"/>
                <w:szCs w:val="20"/>
              </w:rPr>
              <w:t>Stored Procedure</w:t>
            </w:r>
            <w:r w:rsidRPr="0031684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  <w:tcMar>
              <w:left w:w="360" w:type="dxa"/>
            </w:tcMar>
          </w:tcPr>
          <w:p w14:paraId="26B8142E" w14:textId="72F6E387" w:rsidR="003A0632" w:rsidRPr="00316846" w:rsidRDefault="00C22CD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316846">
              <w:rPr>
                <w:sz w:val="20"/>
                <w:szCs w:val="20"/>
              </w:rPr>
              <w:t>Reactjs, Angular</w:t>
            </w:r>
          </w:p>
          <w:p w14:paraId="7EEAE4A6" w14:textId="06EAAB7E" w:rsidR="001E3120" w:rsidRPr="00316846" w:rsidRDefault="00C22CD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316846">
              <w:rPr>
                <w:sz w:val="20"/>
                <w:szCs w:val="20"/>
              </w:rPr>
              <w:t>React Bootstrap, Styled Components</w:t>
            </w:r>
          </w:p>
          <w:p w14:paraId="1452C080" w14:textId="27AF637C" w:rsidR="001E3120" w:rsidRPr="00316846" w:rsidRDefault="00C22CD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316846">
              <w:rPr>
                <w:sz w:val="20"/>
                <w:szCs w:val="20"/>
              </w:rPr>
              <w:t>React Native</w:t>
            </w:r>
          </w:p>
        </w:tc>
      </w:tr>
    </w:tbl>
    <w:p w14:paraId="35EEDC79" w14:textId="741525F8" w:rsidR="00B51D1B" w:rsidRPr="006E1507" w:rsidRDefault="00B51D1B" w:rsidP="006E1507"/>
    <w:sectPr w:rsidR="00B51D1B" w:rsidRPr="006E1507" w:rsidSect="009C632F">
      <w:footerReference w:type="default" r:id="rId9"/>
      <w:headerReference w:type="first" r:id="rId10"/>
      <w:pgSz w:w="12240" w:h="15840" w:code="1"/>
      <w:pgMar w:top="302" w:right="1440" w:bottom="54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0B80" w14:textId="77777777" w:rsidR="003B1D50" w:rsidRDefault="003B1D50" w:rsidP="0068194B">
      <w:r>
        <w:separator/>
      </w:r>
    </w:p>
    <w:p w14:paraId="51D8FFD8" w14:textId="77777777" w:rsidR="003B1D50" w:rsidRDefault="003B1D50"/>
    <w:p w14:paraId="0CDBF337" w14:textId="77777777" w:rsidR="003B1D50" w:rsidRDefault="003B1D50"/>
  </w:endnote>
  <w:endnote w:type="continuationSeparator" w:id="0">
    <w:p w14:paraId="540C0406" w14:textId="77777777" w:rsidR="003B1D50" w:rsidRDefault="003B1D50" w:rsidP="0068194B">
      <w:r>
        <w:continuationSeparator/>
      </w:r>
    </w:p>
    <w:p w14:paraId="6C032CD3" w14:textId="77777777" w:rsidR="003B1D50" w:rsidRDefault="003B1D50"/>
    <w:p w14:paraId="50DB81E7" w14:textId="77777777" w:rsidR="003B1D50" w:rsidRDefault="003B1D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06F1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545B" w14:textId="77777777" w:rsidR="003B1D50" w:rsidRDefault="003B1D50" w:rsidP="0068194B">
      <w:r>
        <w:separator/>
      </w:r>
    </w:p>
    <w:p w14:paraId="677FF402" w14:textId="77777777" w:rsidR="003B1D50" w:rsidRDefault="003B1D50"/>
    <w:p w14:paraId="32C0DF79" w14:textId="77777777" w:rsidR="003B1D50" w:rsidRDefault="003B1D50"/>
  </w:footnote>
  <w:footnote w:type="continuationSeparator" w:id="0">
    <w:p w14:paraId="2AAD0D38" w14:textId="77777777" w:rsidR="003B1D50" w:rsidRDefault="003B1D50" w:rsidP="0068194B">
      <w:r>
        <w:continuationSeparator/>
      </w:r>
    </w:p>
    <w:p w14:paraId="4BE0E101" w14:textId="77777777" w:rsidR="003B1D50" w:rsidRDefault="003B1D50"/>
    <w:p w14:paraId="0D24BE08" w14:textId="77777777" w:rsidR="003B1D50" w:rsidRDefault="003B1D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92B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34417C" wp14:editId="54C0E9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0DD43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1B7CEF"/>
    <w:multiLevelType w:val="hybridMultilevel"/>
    <w:tmpl w:val="43F0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06C7C72"/>
    <w:multiLevelType w:val="hybridMultilevel"/>
    <w:tmpl w:val="DAB0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3D0645C"/>
    <w:multiLevelType w:val="hybridMultilevel"/>
    <w:tmpl w:val="B5C8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B1A17"/>
    <w:multiLevelType w:val="hybridMultilevel"/>
    <w:tmpl w:val="5A8A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441987">
    <w:abstractNumId w:val="9"/>
  </w:num>
  <w:num w:numId="2" w16cid:durableId="2092656423">
    <w:abstractNumId w:val="8"/>
  </w:num>
  <w:num w:numId="3" w16cid:durableId="1988901822">
    <w:abstractNumId w:val="7"/>
  </w:num>
  <w:num w:numId="4" w16cid:durableId="718434920">
    <w:abstractNumId w:val="6"/>
  </w:num>
  <w:num w:numId="5" w16cid:durableId="1981569019">
    <w:abstractNumId w:val="11"/>
  </w:num>
  <w:num w:numId="6" w16cid:durableId="53046199">
    <w:abstractNumId w:val="3"/>
  </w:num>
  <w:num w:numId="7" w16cid:durableId="1421901804">
    <w:abstractNumId w:val="13"/>
  </w:num>
  <w:num w:numId="8" w16cid:durableId="1203713313">
    <w:abstractNumId w:val="2"/>
  </w:num>
  <w:num w:numId="9" w16cid:durableId="114059184">
    <w:abstractNumId w:val="14"/>
  </w:num>
  <w:num w:numId="10" w16cid:durableId="1283224757">
    <w:abstractNumId w:val="5"/>
  </w:num>
  <w:num w:numId="11" w16cid:durableId="1145783119">
    <w:abstractNumId w:val="4"/>
  </w:num>
  <w:num w:numId="12" w16cid:durableId="1579051980">
    <w:abstractNumId w:val="1"/>
  </w:num>
  <w:num w:numId="13" w16cid:durableId="231887870">
    <w:abstractNumId w:val="0"/>
  </w:num>
  <w:num w:numId="14" w16cid:durableId="997998879">
    <w:abstractNumId w:val="10"/>
  </w:num>
  <w:num w:numId="15" w16cid:durableId="1334409740">
    <w:abstractNumId w:val="16"/>
  </w:num>
  <w:num w:numId="16" w16cid:durableId="1758674389">
    <w:abstractNumId w:val="15"/>
  </w:num>
  <w:num w:numId="17" w16cid:durableId="799806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D2"/>
    <w:rsid w:val="000001EF"/>
    <w:rsid w:val="0000541A"/>
    <w:rsid w:val="00007322"/>
    <w:rsid w:val="00007728"/>
    <w:rsid w:val="00013F14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638F2"/>
    <w:rsid w:val="00171566"/>
    <w:rsid w:val="00174676"/>
    <w:rsid w:val="001755A8"/>
    <w:rsid w:val="00184014"/>
    <w:rsid w:val="00192008"/>
    <w:rsid w:val="001C0E68"/>
    <w:rsid w:val="001C4B6F"/>
    <w:rsid w:val="001C551E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416E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846"/>
    <w:rsid w:val="00316DFF"/>
    <w:rsid w:val="00324E6A"/>
    <w:rsid w:val="00325B57"/>
    <w:rsid w:val="00336056"/>
    <w:rsid w:val="00345CF8"/>
    <w:rsid w:val="003544E1"/>
    <w:rsid w:val="00366398"/>
    <w:rsid w:val="003A0632"/>
    <w:rsid w:val="003A30E5"/>
    <w:rsid w:val="003A6ADF"/>
    <w:rsid w:val="003B1D50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5610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3F4E"/>
    <w:rsid w:val="00526ED9"/>
    <w:rsid w:val="00566A35"/>
    <w:rsid w:val="0056701E"/>
    <w:rsid w:val="005740D7"/>
    <w:rsid w:val="005A0F26"/>
    <w:rsid w:val="005A1B10"/>
    <w:rsid w:val="005A6850"/>
    <w:rsid w:val="005B1B1B"/>
    <w:rsid w:val="005B6C71"/>
    <w:rsid w:val="005C5932"/>
    <w:rsid w:val="005D3CA7"/>
    <w:rsid w:val="005D4CC1"/>
    <w:rsid w:val="005F4B91"/>
    <w:rsid w:val="005F55D2"/>
    <w:rsid w:val="00622635"/>
    <w:rsid w:val="0062312F"/>
    <w:rsid w:val="00625F2C"/>
    <w:rsid w:val="0063523D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5ACD"/>
    <w:rsid w:val="00855B59"/>
    <w:rsid w:val="00860461"/>
    <w:rsid w:val="0086487C"/>
    <w:rsid w:val="00870B20"/>
    <w:rsid w:val="008829F8"/>
    <w:rsid w:val="00885897"/>
    <w:rsid w:val="00892B59"/>
    <w:rsid w:val="008A6538"/>
    <w:rsid w:val="008C7056"/>
    <w:rsid w:val="008E1A31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D95"/>
    <w:rsid w:val="009A44CE"/>
    <w:rsid w:val="009C4DFC"/>
    <w:rsid w:val="009C632F"/>
    <w:rsid w:val="009D44F8"/>
    <w:rsid w:val="009E3160"/>
    <w:rsid w:val="009F220C"/>
    <w:rsid w:val="009F3B05"/>
    <w:rsid w:val="009F4931"/>
    <w:rsid w:val="00A11BA5"/>
    <w:rsid w:val="00A14534"/>
    <w:rsid w:val="00A16DAA"/>
    <w:rsid w:val="00A24162"/>
    <w:rsid w:val="00A25023"/>
    <w:rsid w:val="00A270EA"/>
    <w:rsid w:val="00A34BA2"/>
    <w:rsid w:val="00A36F27"/>
    <w:rsid w:val="00A41E41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8C8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043"/>
    <w:rsid w:val="00BD431F"/>
    <w:rsid w:val="00BE423E"/>
    <w:rsid w:val="00BF61AC"/>
    <w:rsid w:val="00C22CD6"/>
    <w:rsid w:val="00C47FA6"/>
    <w:rsid w:val="00C57FC6"/>
    <w:rsid w:val="00C6398B"/>
    <w:rsid w:val="00C66A7D"/>
    <w:rsid w:val="00C779DA"/>
    <w:rsid w:val="00C814F7"/>
    <w:rsid w:val="00C90FE2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4C66"/>
    <w:rsid w:val="00D87B99"/>
    <w:rsid w:val="00D9521A"/>
    <w:rsid w:val="00D952F2"/>
    <w:rsid w:val="00DA3914"/>
    <w:rsid w:val="00DA59AA"/>
    <w:rsid w:val="00DB6915"/>
    <w:rsid w:val="00DB7E1E"/>
    <w:rsid w:val="00DC1B78"/>
    <w:rsid w:val="00DC2A2F"/>
    <w:rsid w:val="00DC600B"/>
    <w:rsid w:val="00DC6E2E"/>
    <w:rsid w:val="00DE0FAA"/>
    <w:rsid w:val="00DE136D"/>
    <w:rsid w:val="00DE6534"/>
    <w:rsid w:val="00DF4D6C"/>
    <w:rsid w:val="00E01923"/>
    <w:rsid w:val="00E14498"/>
    <w:rsid w:val="00E20514"/>
    <w:rsid w:val="00E20CD2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32B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557C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AAE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d-s-a-b6362718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dsahmad/Library/Containers/com.microsoft.Word/Data/Library/Application%20Support/Microsoft/Office/16.0/DTS/Search/%7b90FC061A-D361-2E45-85AE-FA58780F947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CD5960CB9CF45895A36DF2DCA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32E3D-9B93-B347-B571-095B866CB923}"/>
      </w:docPartPr>
      <w:docPartBody>
        <w:p w:rsidR="009E106E" w:rsidRDefault="00135267">
          <w:pPr>
            <w:pStyle w:val="F96CD5960CB9CF45895A36DF2DCA2EF6"/>
          </w:pPr>
          <w:r w:rsidRPr="00CF1A49">
            <w:t>Email</w:t>
          </w:r>
        </w:p>
      </w:docPartBody>
    </w:docPart>
    <w:docPart>
      <w:docPartPr>
        <w:name w:val="D4EA1FEDF01E7F40B88CD8E7339D1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F3A8-FDA6-FE42-927D-D1F95AC3DA77}"/>
      </w:docPartPr>
      <w:docPartBody>
        <w:p w:rsidR="009E106E" w:rsidRDefault="00135267">
          <w:pPr>
            <w:pStyle w:val="D4EA1FEDF01E7F40B88CD8E7339D1A17"/>
          </w:pPr>
          <w:r w:rsidRPr="00CF1A49">
            <w:t>·</w:t>
          </w:r>
        </w:p>
      </w:docPartBody>
    </w:docPart>
    <w:docPart>
      <w:docPartPr>
        <w:name w:val="5CE2276FE05649488F9BC3B2C29E3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3BB00-EA31-0E4F-A6BA-9F684B7EA71A}"/>
      </w:docPartPr>
      <w:docPartBody>
        <w:p w:rsidR="009E106E" w:rsidRDefault="00135267">
          <w:pPr>
            <w:pStyle w:val="5CE2276FE05649488F9BC3B2C29E30A5"/>
          </w:pPr>
          <w:r w:rsidRPr="00CF1A49">
            <w:t>Experience</w:t>
          </w:r>
        </w:p>
      </w:docPartBody>
    </w:docPart>
    <w:docPart>
      <w:docPartPr>
        <w:name w:val="032572885C9F314A9EA50FB12EB25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0B061-C06B-204C-B83B-A93CE1F81C0B}"/>
      </w:docPartPr>
      <w:docPartBody>
        <w:p w:rsidR="009E106E" w:rsidRDefault="00135267">
          <w:pPr>
            <w:pStyle w:val="032572885C9F314A9EA50FB12EB25360"/>
          </w:pPr>
          <w:r w:rsidRPr="00CF1A49">
            <w:t>Education</w:t>
          </w:r>
        </w:p>
      </w:docPartBody>
    </w:docPart>
    <w:docPart>
      <w:docPartPr>
        <w:name w:val="27B75B45128FC74F99EDE167454FE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811E0-0DF9-9E44-A6A8-A757F8B4C292}"/>
      </w:docPartPr>
      <w:docPartBody>
        <w:p w:rsidR="009E106E" w:rsidRDefault="00135267">
          <w:pPr>
            <w:pStyle w:val="27B75B45128FC74F99EDE167454FE9E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D0"/>
    <w:rsid w:val="00135267"/>
    <w:rsid w:val="008863D0"/>
    <w:rsid w:val="009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96CD5960CB9CF45895A36DF2DCA2EF6">
    <w:name w:val="F96CD5960CB9CF45895A36DF2DCA2EF6"/>
  </w:style>
  <w:style w:type="paragraph" w:customStyle="1" w:styleId="D4EA1FEDF01E7F40B88CD8E7339D1A17">
    <w:name w:val="D4EA1FEDF01E7F40B88CD8E7339D1A17"/>
  </w:style>
  <w:style w:type="paragraph" w:customStyle="1" w:styleId="5CE2276FE05649488F9BC3B2C29E30A5">
    <w:name w:val="5CE2276FE05649488F9BC3B2C29E30A5"/>
  </w:style>
  <w:style w:type="character" w:styleId="SubtleReference">
    <w:name w:val="Subtle Reference"/>
    <w:basedOn w:val="DefaultParagraphFont"/>
    <w:uiPriority w:val="10"/>
    <w:qFormat/>
    <w:rsid w:val="008863D0"/>
    <w:rPr>
      <w:b/>
      <w:caps w:val="0"/>
      <w:smallCaps/>
      <w:color w:val="595959" w:themeColor="text1" w:themeTint="A6"/>
    </w:rPr>
  </w:style>
  <w:style w:type="paragraph" w:customStyle="1" w:styleId="032572885C9F314A9EA50FB12EB25360">
    <w:name w:val="032572885C9F314A9EA50FB12EB25360"/>
  </w:style>
  <w:style w:type="paragraph" w:customStyle="1" w:styleId="27B75B45128FC74F99EDE167454FE9E5">
    <w:name w:val="27B75B45128FC74F99EDE167454FE9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063BD6-8775-B447-A309-69AE063D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{90FC061A-D361-2E45-85AE-FA58780F947A}tf16402488_win32.dotx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2022-12-26T18:17:00Z</dcterms:created>
  <dcterms:modified xsi:type="dcterms:W3CDTF">2022-12-26T18:17:00Z</dcterms:modified>
  <cp:category/>
</cp:coreProperties>
</file>